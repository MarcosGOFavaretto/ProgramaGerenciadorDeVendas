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5542" w14:textId="37B8EA7B" w:rsidR="00A240C3" w:rsidRDefault="00E960CC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DETERMINAÇÃO DE RECURSOS</w:t>
      </w:r>
    </w:p>
    <w:p w14:paraId="3D28B4B2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DA8E3D5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3339540C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395A18E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079B61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84AC92C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81487C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6A8F118" w14:textId="6127650F" w:rsidR="00A240C3" w:rsidRDefault="0043527D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PROGRAMA GERENCIADOR DE VENDAS</w:t>
      </w:r>
    </w:p>
    <w:p w14:paraId="7A361AD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08B0338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AB65780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047BAF0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0ADB898B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33852D1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42CDF40B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21814D9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0E4B448" w14:textId="1F0C02E4" w:rsidR="00A240C3" w:rsidRPr="00B164D2" w:rsidRDefault="00A240C3" w:rsidP="00A240C3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CLIENTE:</w:t>
      </w:r>
      <w:r w:rsidR="0043527D">
        <w:rPr>
          <w:rFonts w:ascii="Arial" w:hAnsi="Arial" w:cs="Arial"/>
          <w:sz w:val="28"/>
          <w:szCs w:val="24"/>
        </w:rPr>
        <w:t xml:space="preserve"> Giovani da Silva Módena</w:t>
      </w:r>
      <w:r>
        <w:rPr>
          <w:rFonts w:ascii="Arial" w:hAnsi="Arial" w:cs="Arial"/>
          <w:sz w:val="28"/>
          <w:szCs w:val="24"/>
        </w:rPr>
        <w:t>.</w:t>
      </w:r>
    </w:p>
    <w:p w14:paraId="00E4F3EB" w14:textId="77777777" w:rsidR="00A240C3" w:rsidRPr="00B164D2" w:rsidRDefault="00A240C3" w:rsidP="00A240C3">
      <w:pPr>
        <w:spacing w:after="0" w:line="360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AUTOR DO RELATÓRIO:</w:t>
      </w:r>
      <w:r>
        <w:rPr>
          <w:rFonts w:ascii="Arial" w:hAnsi="Arial" w:cs="Arial"/>
          <w:sz w:val="28"/>
          <w:szCs w:val="24"/>
        </w:rPr>
        <w:t xml:space="preserve"> Marcos Gabriel de Oliveira Favaretto.</w:t>
      </w:r>
    </w:p>
    <w:p w14:paraId="6A6E35F7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1193C65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602EB0B4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7A3DC43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2E9CDE6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30DC5DA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526C1642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179EC88E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14:paraId="4180BC9D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Santa Cruz da Conceição,</w:t>
      </w:r>
    </w:p>
    <w:p w14:paraId="02D0A263" w14:textId="77777777" w:rsidR="00A240C3" w:rsidRDefault="00A240C3" w:rsidP="00A240C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2020.</w:t>
      </w:r>
    </w:p>
    <w:p w14:paraId="468D658C" w14:textId="0531C0D7" w:rsidR="00E960CC" w:rsidRDefault="00DE26B2" w:rsidP="0043527D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lastRenderedPageBreak/>
        <w:t>RECURSOS A SEREM UTILIZADOS.</w:t>
      </w:r>
    </w:p>
    <w:p w14:paraId="60BFB52C" w14:textId="77777777" w:rsidR="000676F0" w:rsidRPr="000676F0" w:rsidRDefault="000676F0" w:rsidP="0043527D">
      <w:pPr>
        <w:spacing w:after="0" w:line="360" w:lineRule="auto"/>
        <w:jc w:val="both"/>
        <w:rPr>
          <w:rFonts w:ascii="Arial" w:hAnsi="Arial" w:cs="Arial"/>
          <w:bCs/>
          <w:sz w:val="24"/>
        </w:rPr>
      </w:pPr>
    </w:p>
    <w:sectPr w:rsidR="000676F0" w:rsidRPr="000676F0" w:rsidSect="00A240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766C1"/>
    <w:multiLevelType w:val="hybridMultilevel"/>
    <w:tmpl w:val="45F2D864"/>
    <w:lvl w:ilvl="0" w:tplc="3CEE040A">
      <w:start w:val="202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7D"/>
    <w:rsid w:val="000676F0"/>
    <w:rsid w:val="0043527D"/>
    <w:rsid w:val="0068119C"/>
    <w:rsid w:val="00A240C3"/>
    <w:rsid w:val="00A76C24"/>
    <w:rsid w:val="00DE26B2"/>
    <w:rsid w:val="00E9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4236"/>
  <w15:chartTrackingRefBased/>
  <w15:docId w15:val="{88D64414-28B3-4408-814B-DB8DDEC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Gamer\Documents\Modelos%20Personalizados%20do%20Office\Documenta&#231;&#227;o%20de%20softwar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Documentação de software.dotx</Template>
  <TotalTime>8</TotalTime>
  <Pages>2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dc:description/>
  <cp:lastModifiedBy>MARCOS GABRIEL DE OLIVEIRA FAVARETTO</cp:lastModifiedBy>
  <cp:revision>4</cp:revision>
  <dcterms:created xsi:type="dcterms:W3CDTF">2020-12-30T22:07:00Z</dcterms:created>
  <dcterms:modified xsi:type="dcterms:W3CDTF">2021-01-03T03:48:00Z</dcterms:modified>
</cp:coreProperties>
</file>