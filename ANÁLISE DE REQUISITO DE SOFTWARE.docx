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b/>
          <w:bCs/>
          <w:sz w:val="28"/>
          <w:szCs w:val="24"/>
        </w:rPr>
        <w:id w:val="-6040903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69C4E9A2" w14:textId="34A5D21E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ANÁLISE DE REQUISITO DE SOFTWARE</w:t>
          </w:r>
        </w:p>
        <w:p w14:paraId="587A9D31" w14:textId="0B84417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BD0B4F7" w14:textId="40DF239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B6447EB" w14:textId="6127DED5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519C70C3" w14:textId="799ECB7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5BEFAFC0" w14:textId="153642C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5DAC8097" w14:textId="3DCE18D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69ADC59" w14:textId="1E0414AE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D9A2297" w14:textId="3D2DCA5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0B8D42F" w14:textId="6DB0E1B8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E7AF706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CC402E2" w14:textId="7E63870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PROGRAMA GERENCIADOR DE VENDAS</w:t>
          </w:r>
        </w:p>
        <w:p w14:paraId="4B3F2BDF" w14:textId="60A1FDBE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1904647" w14:textId="56E4ECF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78B7F355" w14:textId="43FEF864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78BFF8D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554F4E7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A3CB1D3" w14:textId="60FFB4CE" w:rsidR="00B164D2" w:rsidRPr="00B164D2" w:rsidRDefault="00B164D2" w:rsidP="00B164D2">
          <w:pPr>
            <w:spacing w:after="0" w:line="360" w:lineRule="auto"/>
            <w:rPr>
              <w:rFonts w:ascii="Arial" w:hAnsi="Arial" w:cs="Arial"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 xml:space="preserve">CLIENTE: </w:t>
          </w:r>
          <w:r w:rsidR="00575424" w:rsidRPr="00575424">
            <w:rPr>
              <w:rFonts w:ascii="Arial" w:hAnsi="Arial" w:cs="Arial"/>
              <w:sz w:val="28"/>
              <w:szCs w:val="24"/>
            </w:rPr>
            <w:t>Giovani da Silva Módena</w:t>
          </w:r>
        </w:p>
        <w:p w14:paraId="6C857CA5" w14:textId="5B622E95" w:rsidR="00B164D2" w:rsidRPr="00B164D2" w:rsidRDefault="00B164D2" w:rsidP="00B164D2">
          <w:pPr>
            <w:spacing w:after="0" w:line="360" w:lineRule="auto"/>
            <w:rPr>
              <w:rFonts w:ascii="Arial" w:hAnsi="Arial" w:cs="Arial"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AUTOR DO RELATÓRIO:</w:t>
          </w:r>
          <w:r>
            <w:rPr>
              <w:rFonts w:ascii="Arial" w:hAnsi="Arial" w:cs="Arial"/>
              <w:sz w:val="28"/>
              <w:szCs w:val="24"/>
            </w:rPr>
            <w:t xml:space="preserve"> Marcos Gabriel de Oliveira Favaretto</w:t>
          </w:r>
        </w:p>
        <w:p w14:paraId="7CB473CF" w14:textId="31CBB506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EEC8583" w14:textId="02CAE6BC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3D025C64" w14:textId="40D79B4A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A6D4245" w14:textId="3C94297B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B083A6A" w14:textId="25B5A91C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45255E47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63DDE8F2" w14:textId="533E6561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1BC40F6F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</w:p>
        <w:p w14:paraId="25600C7E" w14:textId="71B3B6B5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Santa Cruz da Conceição,</w:t>
          </w:r>
        </w:p>
        <w:p w14:paraId="41750752" w14:textId="77777777" w:rsidR="00B164D2" w:rsidRDefault="00B164D2" w:rsidP="00B164D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t>2020.</w:t>
          </w:r>
        </w:p>
        <w:p w14:paraId="1A2F9822" w14:textId="0BE21F5B" w:rsidR="00B164D2" w:rsidRDefault="0025152B" w:rsidP="00B164D2">
          <w:pPr>
            <w:spacing w:after="0" w:line="360" w:lineRule="auto"/>
            <w:jc w:val="both"/>
            <w:rPr>
              <w:rFonts w:ascii="Arial" w:hAnsi="Arial" w:cs="Arial"/>
              <w:b/>
              <w:bCs/>
              <w:sz w:val="28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4"/>
            </w:rPr>
            <w:lastRenderedPageBreak/>
            <w:t>REQUISITOS EXIGIDOS PELO CLIENTE</w:t>
          </w:r>
        </w:p>
        <w:p w14:paraId="7B7D1DFE" w14:textId="77777777" w:rsidR="009944FE" w:rsidRDefault="0025152B" w:rsidP="00B164D2">
          <w:pPr>
            <w:spacing w:after="0" w:line="360" w:lineRule="auto"/>
            <w:ind w:firstLine="709"/>
            <w:jc w:val="both"/>
            <w:rPr>
              <w:rFonts w:ascii="Arial" w:hAnsi="Arial" w:cs="Arial"/>
              <w:bCs/>
              <w:sz w:val="24"/>
            </w:rPr>
          </w:pPr>
          <w:r>
            <w:rPr>
              <w:rFonts w:ascii="Arial" w:hAnsi="Arial" w:cs="Arial"/>
              <w:bCs/>
              <w:sz w:val="24"/>
            </w:rPr>
            <w:t>A partir da conversa direta por intermédio de mensagens, constata-se que o cliente, Giovani Módena, deseja que seja criada uma aplicação para desktop que seja capaz de identificar um produto através de seu código de barras, montar uma lista com este produto e o nome de seu cliente e gerar um arquivo PDF (</w:t>
          </w:r>
          <w:r w:rsidRPr="0025152B">
            <w:rPr>
              <w:rFonts w:ascii="Arial" w:hAnsi="Arial" w:cs="Arial"/>
              <w:bCs/>
              <w:i/>
              <w:iCs/>
              <w:sz w:val="24"/>
            </w:rPr>
            <w:t>Portable Document Format</w:t>
          </w:r>
          <w:r>
            <w:rPr>
              <w:rFonts w:ascii="Arial" w:hAnsi="Arial" w:cs="Arial"/>
              <w:bCs/>
              <w:sz w:val="24"/>
            </w:rPr>
            <w:t>) para impressão</w:t>
          </w:r>
          <w:r w:rsidR="00B164D2">
            <w:rPr>
              <w:rFonts w:ascii="Arial" w:hAnsi="Arial" w:cs="Arial"/>
              <w:bCs/>
              <w:sz w:val="24"/>
            </w:rPr>
            <w:t>.</w:t>
          </w:r>
        </w:p>
        <w:p w14:paraId="6FA02CCF" w14:textId="0344A511" w:rsidR="006244D5" w:rsidRDefault="009944FE" w:rsidP="009944FE">
          <w:pPr>
            <w:spacing w:after="0" w:line="360" w:lineRule="auto"/>
            <w:jc w:val="both"/>
            <w:rPr>
              <w:rFonts w:ascii="Arial" w:hAnsi="Arial" w:cs="Arial"/>
              <w:sz w:val="24"/>
            </w:rPr>
          </w:pPr>
        </w:p>
      </w:sdtContent>
    </w:sdt>
    <w:p w14:paraId="24CE28C2" w14:textId="144CD141" w:rsidR="0025152B" w:rsidRDefault="0025152B" w:rsidP="0025152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REQUISITOS </w:t>
      </w:r>
      <w:r>
        <w:rPr>
          <w:rFonts w:ascii="Arial" w:hAnsi="Arial" w:cs="Arial"/>
          <w:b/>
          <w:bCs/>
          <w:sz w:val="28"/>
          <w:szCs w:val="24"/>
        </w:rPr>
        <w:t>APRESENTADOS</w:t>
      </w:r>
      <w:r>
        <w:rPr>
          <w:rFonts w:ascii="Arial" w:hAnsi="Arial" w:cs="Arial"/>
          <w:b/>
          <w:bCs/>
          <w:sz w:val="28"/>
          <w:szCs w:val="24"/>
        </w:rPr>
        <w:t xml:space="preserve"> PELO </w:t>
      </w:r>
      <w:r>
        <w:rPr>
          <w:rFonts w:ascii="Arial" w:hAnsi="Arial" w:cs="Arial"/>
          <w:b/>
          <w:bCs/>
          <w:sz w:val="28"/>
          <w:szCs w:val="24"/>
        </w:rPr>
        <w:t>AUTOR</w:t>
      </w:r>
    </w:p>
    <w:p w14:paraId="13FE6C14" w14:textId="19B8837C" w:rsidR="0025152B" w:rsidRDefault="008171F3" w:rsidP="008171F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Iniciar impressão através da aplicação.</w:t>
      </w:r>
    </w:p>
    <w:p w14:paraId="40CD467F" w14:textId="7B20827B" w:rsidR="0025152B" w:rsidRPr="003A70DB" w:rsidRDefault="008171F3" w:rsidP="0025152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A70DB">
        <w:rPr>
          <w:rFonts w:ascii="Arial" w:hAnsi="Arial" w:cs="Arial"/>
          <w:bCs/>
          <w:sz w:val="24"/>
        </w:rPr>
        <w:t>Salvar arquivos PDF em pasta privada.</w:t>
      </w:r>
    </w:p>
    <w:sectPr w:rsidR="0025152B" w:rsidRPr="003A70DB" w:rsidSect="00581F0F"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642FB"/>
    <w:multiLevelType w:val="hybridMultilevel"/>
    <w:tmpl w:val="A8A09A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D2"/>
    <w:rsid w:val="0025152B"/>
    <w:rsid w:val="00263FB0"/>
    <w:rsid w:val="002F200F"/>
    <w:rsid w:val="003A70DB"/>
    <w:rsid w:val="004A35B5"/>
    <w:rsid w:val="00575424"/>
    <w:rsid w:val="00581F0F"/>
    <w:rsid w:val="006244D5"/>
    <w:rsid w:val="008171F3"/>
    <w:rsid w:val="009944FE"/>
    <w:rsid w:val="00B164D2"/>
    <w:rsid w:val="00B45F25"/>
    <w:rsid w:val="00E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D3F7"/>
  <w15:chartTrackingRefBased/>
  <w15:docId w15:val="{5399065D-F087-41E5-A27C-0EBE05AA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Trabalhos%20acad&#234;mic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Trabalhos acadêmicos.dotx</Template>
  <TotalTime>15</TotalTime>
  <Pages>2</Pages>
  <Words>110</Words>
  <Characters>595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8</cp:revision>
  <dcterms:created xsi:type="dcterms:W3CDTF">2020-12-27T04:01:00Z</dcterms:created>
  <dcterms:modified xsi:type="dcterms:W3CDTF">2020-12-27T04:16:00Z</dcterms:modified>
</cp:coreProperties>
</file>